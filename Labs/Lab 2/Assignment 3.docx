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C4D" w:rsidRPr="0025647C" w:rsidRDefault="00744C48">
      <w:pPr>
        <w:rPr>
          <w:b/>
        </w:rPr>
      </w:pPr>
      <w:r w:rsidRPr="0025647C">
        <w:rPr>
          <w:b/>
        </w:rPr>
        <w:t>Assignment 3</w:t>
      </w:r>
    </w:p>
    <w:p w:rsidR="00744C48" w:rsidRDefault="00744C48">
      <w:r>
        <w:t>SEG2105 A</w:t>
      </w:r>
    </w:p>
    <w:p w:rsidR="00744C48" w:rsidRDefault="00744C48">
      <w:r>
        <w:t>September 21, 2015</w:t>
      </w:r>
    </w:p>
    <w:p w:rsidR="00744C48" w:rsidRDefault="00744C48">
      <w:r>
        <w:t xml:space="preserve">Langlois, </w:t>
      </w:r>
      <w:proofErr w:type="gramStart"/>
      <w:r>
        <w:t>Matthew :</w:t>
      </w:r>
      <w:proofErr w:type="gramEnd"/>
      <w:r>
        <w:t xml:space="preserve"> </w:t>
      </w:r>
      <w:r w:rsidR="0025647C">
        <w:t>7731813</w:t>
      </w:r>
    </w:p>
    <w:p w:rsidR="00744C48" w:rsidRDefault="00744C48">
      <w:proofErr w:type="spellStart"/>
      <w:r>
        <w:t>Yaraskavitch</w:t>
      </w:r>
      <w:proofErr w:type="spellEnd"/>
      <w:r>
        <w:t xml:space="preserve">, </w:t>
      </w:r>
      <w:proofErr w:type="gramStart"/>
      <w:r>
        <w:t>Matthew :</w:t>
      </w:r>
      <w:proofErr w:type="gramEnd"/>
      <w:r>
        <w:t xml:space="preserve"> 6301664</w:t>
      </w:r>
    </w:p>
    <w:p w:rsidR="00744C48" w:rsidRDefault="00744C48"/>
    <w:p w:rsidR="00744C48" w:rsidRPr="0025647C" w:rsidRDefault="00744C48">
      <w:pPr>
        <w:rPr>
          <w:b/>
        </w:rPr>
      </w:pPr>
      <w:r w:rsidRPr="0025647C">
        <w:rPr>
          <w:b/>
        </w:rPr>
        <w:t>E-48</w:t>
      </w:r>
      <w:r w:rsidR="00DD7F08" w:rsidRPr="0025647C">
        <w:rPr>
          <w:b/>
        </w:rPr>
        <w:t xml:space="preserve"> Test Cases</w:t>
      </w:r>
    </w:p>
    <w:p w:rsidR="00744C48" w:rsidRDefault="00744C48">
      <w:r>
        <w:t xml:space="preserve">Test Case 1001: </w:t>
      </w:r>
      <w:r w:rsidR="000D1CE8">
        <w:t>Successful</w:t>
      </w:r>
      <w:r w:rsidR="00DD7F08">
        <w:t>; no errors.</w:t>
      </w:r>
    </w:p>
    <w:p w:rsidR="00744C48" w:rsidRDefault="00744C48">
      <w:r>
        <w:t>Test Case 1004:</w:t>
      </w:r>
      <w:r w:rsidR="000D1CE8">
        <w:t xml:space="preserve"> Successful</w:t>
      </w:r>
      <w:r w:rsidR="00DD7F08">
        <w:t>; no errors.</w:t>
      </w:r>
    </w:p>
    <w:p w:rsidR="00744C48" w:rsidRDefault="00744C48">
      <w:r>
        <w:t>Test Case 1006:</w:t>
      </w:r>
      <w:r w:rsidR="000D1CE8">
        <w:t xml:space="preserve"> Successful</w:t>
      </w:r>
      <w:r w:rsidR="00DD7F08">
        <w:t>; no errors.</w:t>
      </w:r>
    </w:p>
    <w:p w:rsidR="00744C48" w:rsidRDefault="00744C48">
      <w:r>
        <w:t>Test Case 1008:</w:t>
      </w:r>
      <w:r w:rsidR="000D1CE8">
        <w:t xml:space="preserve"> Successf</w:t>
      </w:r>
      <w:bookmarkStart w:id="0" w:name="_GoBack"/>
      <w:bookmarkEnd w:id="0"/>
      <w:r w:rsidR="000D1CE8">
        <w:t>ul</w:t>
      </w:r>
      <w:r w:rsidR="00DD7F08">
        <w:t>; no errors.</w:t>
      </w:r>
    </w:p>
    <w:p w:rsidR="00744C48" w:rsidRDefault="00744C48">
      <w:r>
        <w:t>Test Case 1009:</w:t>
      </w:r>
      <w:r w:rsidR="000D1CE8">
        <w:t xml:space="preserve"> </w:t>
      </w:r>
      <w:r w:rsidR="00BF6838">
        <w:t>Successful</w:t>
      </w:r>
      <w:r w:rsidR="00DD7F08">
        <w:t>; no errors.</w:t>
      </w:r>
    </w:p>
    <w:p w:rsidR="00744C48" w:rsidRDefault="00744C48">
      <w:r>
        <w:t>Test Case 1011:</w:t>
      </w:r>
      <w:r w:rsidR="008F34FB">
        <w:t xml:space="preserve"> Su</w:t>
      </w:r>
      <w:r w:rsidR="00E1622E">
        <w:t>ccessful</w:t>
      </w:r>
      <w:r w:rsidR="00DD7F08">
        <w:t>; no errors.</w:t>
      </w:r>
    </w:p>
    <w:p w:rsidR="00744C48" w:rsidRDefault="00744C48">
      <w:r>
        <w:t xml:space="preserve">Test Case 1013: </w:t>
      </w:r>
      <w:r w:rsidR="008F34FB">
        <w:t>Successful</w:t>
      </w:r>
      <w:r w:rsidR="00DD7F08">
        <w:t>; no errors.</w:t>
      </w:r>
    </w:p>
    <w:p w:rsidR="00744C48" w:rsidRDefault="0025647C">
      <w:pPr>
        <w:rPr>
          <w:b/>
        </w:rPr>
      </w:pPr>
      <w:r w:rsidRPr="0025647C">
        <w:rPr>
          <w:b/>
        </w:rPr>
        <w:t>E-52 Test Cases</w:t>
      </w:r>
    </w:p>
    <w:p w:rsidR="00BB4AE7" w:rsidRDefault="00BB4AE7" w:rsidP="00BB4AE7">
      <w:r>
        <w:t>Test Case 2</w:t>
      </w:r>
      <w:r>
        <w:t>001: Successful</w:t>
      </w:r>
      <w:r w:rsidR="002C7818">
        <w:t>; no errors</w:t>
      </w:r>
      <w:r>
        <w:t xml:space="preserve">. </w:t>
      </w:r>
      <w:r w:rsidR="008B158C">
        <w:t>I should note that I m</w:t>
      </w:r>
      <w:r>
        <w:t>oved EchoServer.java to server</w:t>
      </w:r>
      <w:r w:rsidR="0039591C">
        <w:t xml:space="preserve"> package</w:t>
      </w:r>
      <w:r>
        <w:t xml:space="preserve"> for easier readability and consistency with the client.</w:t>
      </w:r>
    </w:p>
    <w:p w:rsidR="00BB4AE7" w:rsidRDefault="002C7818" w:rsidP="00BB4AE7">
      <w:r>
        <w:t xml:space="preserve">Test Case 2003: </w:t>
      </w:r>
      <w:r w:rsidR="00F93B25">
        <w:t>Successful; no errors.</w:t>
      </w:r>
    </w:p>
    <w:p w:rsidR="00F93B25" w:rsidRDefault="00F93B25" w:rsidP="00BB4AE7">
      <w:r>
        <w:t xml:space="preserve">Test Case 2005: </w:t>
      </w:r>
      <w:r>
        <w:t>Successful; no errors.</w:t>
      </w:r>
    </w:p>
    <w:p w:rsidR="00AB0EEC" w:rsidRDefault="00AB0EEC" w:rsidP="00AB0EEC">
      <w:r>
        <w:t>Test Case 2007</w:t>
      </w:r>
      <w:r>
        <w:t>: Successful; no errors.</w:t>
      </w:r>
    </w:p>
    <w:p w:rsidR="00AB0EEC" w:rsidRDefault="00AB0EEC" w:rsidP="00AB0EEC">
      <w:r>
        <w:t>Test Case 2009</w:t>
      </w:r>
      <w:r>
        <w:t>: Successful; no errors.</w:t>
      </w:r>
    </w:p>
    <w:p w:rsidR="00AB0EEC" w:rsidRDefault="00AB0EEC" w:rsidP="00AB0EEC">
      <w:r>
        <w:t>Test Case 2011</w:t>
      </w:r>
      <w:r>
        <w:t>: Successful; no errors.</w:t>
      </w:r>
    </w:p>
    <w:p w:rsidR="00AB0EEC" w:rsidRDefault="00AB0EEC" w:rsidP="00AB0EEC">
      <w:r>
        <w:t>Test Case 201</w:t>
      </w:r>
      <w:r>
        <w:t>3</w:t>
      </w:r>
      <w:r>
        <w:t>: Successful; no errors.</w:t>
      </w:r>
    </w:p>
    <w:p w:rsidR="00AB0EEC" w:rsidRDefault="00AB0EEC" w:rsidP="00AB0EEC">
      <w:r>
        <w:t>Test Case 201</w:t>
      </w:r>
      <w:r>
        <w:t>5</w:t>
      </w:r>
      <w:r>
        <w:t>: Successful; no errors.</w:t>
      </w:r>
    </w:p>
    <w:p w:rsidR="00AB0EEC" w:rsidRDefault="00AB0EEC" w:rsidP="00AB0EEC">
      <w:r>
        <w:t xml:space="preserve">Test Case 2017: </w:t>
      </w:r>
      <w:proofErr w:type="spellStart"/>
      <w:r>
        <w:t>clientDisconnected</w:t>
      </w:r>
      <w:proofErr w:type="spellEnd"/>
      <w:r>
        <w:t xml:space="preserve"> never gets called by the OCSF framework.</w:t>
      </w:r>
    </w:p>
    <w:p w:rsidR="00AB0EEC" w:rsidRDefault="00AB0EEC" w:rsidP="00AB0EEC"/>
    <w:p w:rsidR="00AB0EEC" w:rsidRDefault="00AB0EEC" w:rsidP="00AB0EEC"/>
    <w:p w:rsidR="00BB4AE7" w:rsidRPr="0025647C" w:rsidRDefault="00BB4AE7">
      <w:pPr>
        <w:rPr>
          <w:b/>
        </w:rPr>
      </w:pPr>
    </w:p>
    <w:sectPr w:rsidR="00BB4AE7" w:rsidRPr="002564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C48"/>
    <w:rsid w:val="000D1CE8"/>
    <w:rsid w:val="0025647C"/>
    <w:rsid w:val="002C7818"/>
    <w:rsid w:val="0039591C"/>
    <w:rsid w:val="004629AA"/>
    <w:rsid w:val="00744C48"/>
    <w:rsid w:val="008B158C"/>
    <w:rsid w:val="008F34FB"/>
    <w:rsid w:val="00954C4D"/>
    <w:rsid w:val="00AB0EEC"/>
    <w:rsid w:val="00BB4AE7"/>
    <w:rsid w:val="00BF6838"/>
    <w:rsid w:val="00DD7F08"/>
    <w:rsid w:val="00E1622E"/>
    <w:rsid w:val="00F9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09F2C4-73FE-46C6-AC6C-F0CE24FE9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4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tempaccount</dc:creator>
  <cp:keywords/>
  <dc:description/>
  <cp:lastModifiedBy>Matthew Langlois</cp:lastModifiedBy>
  <cp:revision>13</cp:revision>
  <dcterms:created xsi:type="dcterms:W3CDTF">2015-09-21T23:22:00Z</dcterms:created>
  <dcterms:modified xsi:type="dcterms:W3CDTF">2015-09-28T00:25:00Z</dcterms:modified>
</cp:coreProperties>
</file>